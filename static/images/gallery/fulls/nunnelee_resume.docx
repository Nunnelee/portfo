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554C8" w14:textId="66EB4102" w:rsidR="004B1D1B" w:rsidRDefault="004B1D1B" w:rsidP="009C709B">
      <w:pPr>
        <w:pStyle w:val="Title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  <w:t>Cal Nunnelee</w:t>
      </w:r>
    </w:p>
    <w:p w14:paraId="3C724975" w14:textId="77777777" w:rsidR="009C709B" w:rsidRPr="009C709B" w:rsidRDefault="009C709B" w:rsidP="009C709B">
      <w:pPr>
        <w:pStyle w:val="Title"/>
        <w:tabs>
          <w:tab w:val="left" w:pos="2790"/>
        </w:tabs>
        <w:rPr>
          <w:rFonts w:ascii="Times New Roman" w:hAnsi="Times New Roman"/>
          <w:sz w:val="36"/>
        </w:rPr>
      </w:pPr>
      <w:r w:rsidRPr="009C709B">
        <w:rPr>
          <w:rFonts w:ascii="Times New Roman" w:hAnsi="Times New Roman"/>
          <w:sz w:val="36"/>
        </w:rPr>
        <w:t>highlands ranch, co</w:t>
      </w:r>
    </w:p>
    <w:p w14:paraId="0778EE51" w14:textId="2208D5FD" w:rsidR="00E46AEF" w:rsidRDefault="001214FE" w:rsidP="009C709B">
      <w:pPr>
        <w:spacing w:before="40"/>
        <w:jc w:val="center"/>
        <w:rPr>
          <w:smallCaps/>
          <w:sz w:val="23"/>
        </w:rPr>
      </w:pPr>
      <w:r>
        <w:rPr>
          <w:b/>
          <w:sz w:val="22"/>
        </w:rPr>
        <w:t>spike357@yahoo.com</w:t>
      </w:r>
      <w:r w:rsidR="00E46AEF">
        <w:rPr>
          <w:b/>
          <w:sz w:val="22"/>
        </w:rPr>
        <w:t xml:space="preserve"> </w:t>
      </w:r>
      <w:r w:rsidR="00BF200A">
        <w:rPr>
          <w:b/>
          <w:sz w:val="22"/>
        </w:rPr>
        <w:sym w:font="Symbol" w:char="F0B7"/>
      </w:r>
      <w:r w:rsidR="00E46AEF">
        <w:rPr>
          <w:b/>
          <w:sz w:val="22"/>
        </w:rPr>
        <w:t xml:space="preserve"> cell </w:t>
      </w:r>
      <w:r w:rsidR="008578C6">
        <w:rPr>
          <w:b/>
          <w:sz w:val="22"/>
        </w:rPr>
        <w:t>720</w:t>
      </w:r>
      <w:r w:rsidR="004B1D1B">
        <w:rPr>
          <w:b/>
          <w:sz w:val="22"/>
        </w:rPr>
        <w:t>-</w:t>
      </w:r>
      <w:r w:rsidR="00E706DE">
        <w:rPr>
          <w:b/>
          <w:sz w:val="22"/>
        </w:rPr>
        <w:t>779</w:t>
      </w:r>
      <w:r w:rsidR="004B1D1B">
        <w:rPr>
          <w:b/>
          <w:sz w:val="22"/>
        </w:rPr>
        <w:t>-</w:t>
      </w:r>
      <w:r w:rsidR="008578C6">
        <w:rPr>
          <w:b/>
          <w:sz w:val="22"/>
        </w:rPr>
        <w:t>4233</w:t>
      </w:r>
    </w:p>
    <w:p w14:paraId="455B409D" w14:textId="5A07313D" w:rsidR="00E46AEF" w:rsidRDefault="0076026E">
      <w:pPr>
        <w:pStyle w:val="Title"/>
        <w:spacing w:after="120"/>
        <w:jc w:val="left"/>
        <w:rPr>
          <w:sz w:val="23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97AFDC1" wp14:editId="5EA0CDE2">
                <wp:simplePos x="0" y="0"/>
                <wp:positionH relativeFrom="column">
                  <wp:posOffset>0</wp:posOffset>
                </wp:positionH>
                <wp:positionV relativeFrom="paragraph">
                  <wp:posOffset>112394</wp:posOffset>
                </wp:positionV>
                <wp:extent cx="5943600" cy="0"/>
                <wp:effectExtent l="0" t="0" r="0" b="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C34BA" id="Line 5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85pt" to="46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btFAIAACk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" strokecolor="#969696" strokeweight="1.5pt"/>
            </w:pict>
          </mc:Fallback>
        </mc:AlternateContent>
      </w:r>
    </w:p>
    <w:p w14:paraId="58CAA0CC" w14:textId="6E1CFE06" w:rsidR="00E46AEF" w:rsidRPr="00FB7BE1" w:rsidRDefault="00DC3FA0" w:rsidP="00FB7BE1">
      <w:pPr>
        <w:pStyle w:val="Subtitle"/>
        <w:numPr>
          <w:ilvl w:val="0"/>
          <w:numId w:val="21"/>
        </w:numPr>
        <w:rPr>
          <w:sz w:val="28"/>
        </w:rPr>
      </w:pPr>
      <w:r>
        <w:rPr>
          <w:sz w:val="28"/>
        </w:rPr>
        <w:t>Python Developer</w:t>
      </w:r>
      <w:r w:rsidR="00E46AEF">
        <w:rPr>
          <w:sz w:val="28"/>
        </w:rPr>
        <w:t xml:space="preserve">   • </w:t>
      </w:r>
    </w:p>
    <w:p w14:paraId="7087A32C" w14:textId="1D7CC0A3" w:rsidR="00E46AEF" w:rsidRDefault="0076026E">
      <w:pPr>
        <w:pStyle w:val="BodyText2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5E65BDB6" wp14:editId="2B071814">
                <wp:simplePos x="0" y="0"/>
                <wp:positionH relativeFrom="column">
                  <wp:posOffset>0</wp:posOffset>
                </wp:positionH>
                <wp:positionV relativeFrom="paragraph">
                  <wp:posOffset>33019</wp:posOffset>
                </wp:positionV>
                <wp:extent cx="5943600" cy="0"/>
                <wp:effectExtent l="0" t="0" r="0" b="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03A3F" id="Line 14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6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THFAIAACo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" strokecolor="#969696" strokeweight="1.5pt"/>
            </w:pict>
          </mc:Fallback>
        </mc:AlternateContent>
      </w:r>
      <w:r w:rsidR="00DC3FA0">
        <w:rPr>
          <w:sz w:val="21"/>
          <w:szCs w:val="21"/>
          <w:shd w:val="clear" w:color="auto" w:fill="FFFFFF"/>
        </w:rPr>
        <w:t>Seeking</w:t>
      </w:r>
      <w:r w:rsidR="00DC3FA0" w:rsidRPr="00DC3FA0">
        <w:rPr>
          <w:sz w:val="21"/>
          <w:szCs w:val="21"/>
          <w:shd w:val="clear" w:color="auto" w:fill="FFFFFF"/>
        </w:rPr>
        <w:t xml:space="preserve"> to learn code efficiently, level up </w:t>
      </w:r>
      <w:r w:rsidR="00DC3FA0">
        <w:rPr>
          <w:sz w:val="21"/>
          <w:szCs w:val="21"/>
          <w:shd w:val="clear" w:color="auto" w:fill="FFFFFF"/>
        </w:rPr>
        <w:t>my</w:t>
      </w:r>
      <w:r w:rsidR="00DC3FA0" w:rsidRPr="00DC3FA0">
        <w:rPr>
          <w:sz w:val="21"/>
          <w:szCs w:val="21"/>
          <w:shd w:val="clear" w:color="auto" w:fill="FFFFFF"/>
        </w:rPr>
        <w:t xml:space="preserve"> skills, get hired at top companies around the world and advance </w:t>
      </w:r>
      <w:r w:rsidR="00DC3FA0">
        <w:rPr>
          <w:sz w:val="21"/>
          <w:szCs w:val="21"/>
          <w:shd w:val="clear" w:color="auto" w:fill="FFFFFF"/>
        </w:rPr>
        <w:t>my</w:t>
      </w:r>
      <w:r w:rsidR="00DC3FA0" w:rsidRPr="00DC3FA0">
        <w:rPr>
          <w:sz w:val="21"/>
          <w:szCs w:val="21"/>
          <w:shd w:val="clear" w:color="auto" w:fill="FFFFFF"/>
        </w:rPr>
        <w:t xml:space="preserve"> career</w:t>
      </w:r>
      <w:r w:rsidR="00F620DB">
        <w:rPr>
          <w:sz w:val="21"/>
          <w:szCs w:val="21"/>
          <w:shd w:val="clear" w:color="auto" w:fill="FFFFFF"/>
        </w:rPr>
        <w:t>.</w:t>
      </w:r>
      <w:r w:rsidR="009C709B">
        <w:t xml:space="preserve">  </w:t>
      </w:r>
    </w:p>
    <w:tbl>
      <w:tblPr>
        <w:tblW w:w="9397" w:type="dxa"/>
        <w:tblInd w:w="288" w:type="dxa"/>
        <w:tblLook w:val="0000" w:firstRow="0" w:lastRow="0" w:firstColumn="0" w:lastColumn="0" w:noHBand="0" w:noVBand="0"/>
      </w:tblPr>
      <w:tblGrid>
        <w:gridCol w:w="3133"/>
        <w:gridCol w:w="2948"/>
        <w:gridCol w:w="3316"/>
      </w:tblGrid>
      <w:tr w:rsidR="00E46AEF" w14:paraId="19FDE5BA" w14:textId="77777777" w:rsidTr="00E85B43">
        <w:trPr>
          <w:trHeight w:val="1071"/>
        </w:trPr>
        <w:tc>
          <w:tcPr>
            <w:tcW w:w="3133" w:type="dxa"/>
          </w:tcPr>
          <w:p w14:paraId="1E8BD2DC" w14:textId="68BCC257" w:rsidR="00E46AEF" w:rsidRDefault="00F620DB">
            <w:pPr>
              <w:numPr>
                <w:ilvl w:val="0"/>
                <w:numId w:val="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Python</w:t>
            </w:r>
          </w:p>
          <w:p w14:paraId="75250FC5" w14:textId="71F322AD" w:rsidR="00E46AEF" w:rsidRDefault="00F620DB">
            <w:pPr>
              <w:numPr>
                <w:ilvl w:val="0"/>
                <w:numId w:val="5"/>
              </w:num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Jupyter</w:t>
            </w:r>
            <w:proofErr w:type="spellEnd"/>
            <w:r>
              <w:rPr>
                <w:sz w:val="22"/>
              </w:rPr>
              <w:t xml:space="preserve"> Notebooks</w:t>
            </w:r>
          </w:p>
          <w:p w14:paraId="29DAEE35" w14:textId="6B3E886A" w:rsidR="00993DF9" w:rsidRDefault="00F620DB" w:rsidP="0038677D">
            <w:pPr>
              <w:numPr>
                <w:ilvl w:val="0"/>
                <w:numId w:val="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Visual Studio Code</w:t>
            </w:r>
          </w:p>
          <w:p w14:paraId="024E1757" w14:textId="77777777" w:rsidR="00E85B43" w:rsidRDefault="00F620DB" w:rsidP="0038677D">
            <w:pPr>
              <w:numPr>
                <w:ilvl w:val="0"/>
                <w:numId w:val="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GitHub</w:t>
            </w:r>
          </w:p>
          <w:p w14:paraId="4EF1219F" w14:textId="6BCBCD12" w:rsidR="00945B92" w:rsidRPr="0038677D" w:rsidRDefault="00945B92" w:rsidP="0063088B">
            <w:pPr>
              <w:jc w:val="both"/>
              <w:rPr>
                <w:sz w:val="22"/>
              </w:rPr>
            </w:pPr>
          </w:p>
        </w:tc>
        <w:tc>
          <w:tcPr>
            <w:tcW w:w="2948" w:type="dxa"/>
          </w:tcPr>
          <w:p w14:paraId="13A3BDB6" w14:textId="33A4892F" w:rsidR="00E46AEF" w:rsidRDefault="00F620DB">
            <w:pPr>
              <w:numPr>
                <w:ilvl w:val="0"/>
                <w:numId w:val="5"/>
              </w:numPr>
              <w:tabs>
                <w:tab w:val="clear" w:pos="43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Pandas</w:t>
            </w:r>
          </w:p>
          <w:p w14:paraId="0BB1A6A4" w14:textId="09819E49" w:rsidR="00993DF9" w:rsidRDefault="00F4293B">
            <w:pPr>
              <w:numPr>
                <w:ilvl w:val="0"/>
                <w:numId w:val="5"/>
              </w:numPr>
              <w:tabs>
                <w:tab w:val="clear" w:pos="43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Flask</w:t>
            </w:r>
          </w:p>
          <w:p w14:paraId="3952ABE8" w14:textId="43A0A481" w:rsidR="009C709B" w:rsidRDefault="00F620DB">
            <w:pPr>
              <w:numPr>
                <w:ilvl w:val="0"/>
                <w:numId w:val="5"/>
              </w:numPr>
              <w:tabs>
                <w:tab w:val="clear" w:pos="43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Data Science</w:t>
            </w:r>
          </w:p>
          <w:p w14:paraId="41C4B8DE" w14:textId="4F562024" w:rsidR="00945B92" w:rsidRPr="00945B92" w:rsidRDefault="00F620DB" w:rsidP="00945B92">
            <w:pPr>
              <w:numPr>
                <w:ilvl w:val="0"/>
                <w:numId w:val="5"/>
              </w:numPr>
              <w:tabs>
                <w:tab w:val="clear" w:pos="43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Machine Learning</w:t>
            </w:r>
          </w:p>
          <w:p w14:paraId="3399C451" w14:textId="04EB85ED" w:rsidR="0076026E" w:rsidRDefault="0076026E" w:rsidP="00F620DB">
            <w:pPr>
              <w:ind w:left="144"/>
              <w:jc w:val="both"/>
              <w:rPr>
                <w:sz w:val="22"/>
              </w:rPr>
            </w:pPr>
          </w:p>
        </w:tc>
        <w:tc>
          <w:tcPr>
            <w:tcW w:w="3316" w:type="dxa"/>
          </w:tcPr>
          <w:p w14:paraId="69B2A2B7" w14:textId="1B7986AB" w:rsidR="00993DF9" w:rsidRDefault="00F620DB">
            <w:pPr>
              <w:numPr>
                <w:ilvl w:val="0"/>
                <w:numId w:val="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Web Scraping</w:t>
            </w:r>
          </w:p>
          <w:p w14:paraId="051938AD" w14:textId="51FBA563" w:rsidR="00BF200A" w:rsidRDefault="00F620DB">
            <w:pPr>
              <w:numPr>
                <w:ilvl w:val="0"/>
                <w:numId w:val="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Team leader</w:t>
            </w:r>
          </w:p>
          <w:p w14:paraId="2B6B7650" w14:textId="2492AACD" w:rsidR="00E85B43" w:rsidRDefault="00F620DB">
            <w:pPr>
              <w:numPr>
                <w:ilvl w:val="0"/>
                <w:numId w:val="5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TQM process</w:t>
            </w:r>
          </w:p>
          <w:p w14:paraId="339FF16E" w14:textId="471FB7E3" w:rsidR="0076026E" w:rsidRPr="00F620DB" w:rsidRDefault="0063088B" w:rsidP="00F620DB">
            <w:pPr>
              <w:numPr>
                <w:ilvl w:val="0"/>
                <w:numId w:val="5"/>
              </w:numPr>
              <w:tabs>
                <w:tab w:val="clear" w:pos="43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Scripting</w:t>
            </w:r>
          </w:p>
        </w:tc>
      </w:tr>
    </w:tbl>
    <w:p w14:paraId="3C62BF1A" w14:textId="27A6D9A2" w:rsidR="00E46AEF" w:rsidRDefault="0076026E">
      <w:pPr>
        <w:pStyle w:val="BodyTextIndent"/>
        <w:tabs>
          <w:tab w:val="clear" w:pos="1080"/>
          <w:tab w:val="right" w:pos="10080"/>
        </w:tabs>
        <w:ind w:left="0"/>
        <w:rPr>
          <w:b/>
          <w:smallCaps/>
          <w:sz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02BDED7" wp14:editId="595186A2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594360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5C220" id="Line 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6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" strokecolor="#969696" strokeweight="1pt"/>
            </w:pict>
          </mc:Fallback>
        </mc:AlternateContent>
      </w:r>
    </w:p>
    <w:p w14:paraId="334A1A91" w14:textId="77777777" w:rsidR="00E46AEF" w:rsidRDefault="00E46AEF">
      <w:pPr>
        <w:pStyle w:val="Title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Career Experience</w:t>
      </w:r>
    </w:p>
    <w:p w14:paraId="4109C388" w14:textId="77777777" w:rsidR="00DC3FA0" w:rsidRDefault="00DC3FA0" w:rsidP="00DC3FA0">
      <w:pPr>
        <w:rPr>
          <w:sz w:val="23"/>
        </w:rPr>
      </w:pPr>
    </w:p>
    <w:p w14:paraId="4B446DB7" w14:textId="0F29A741" w:rsidR="00DC3FA0" w:rsidRPr="00C576D6" w:rsidRDefault="00DC3FA0" w:rsidP="00DC3FA0">
      <w:pPr>
        <w:tabs>
          <w:tab w:val="left" w:pos="360"/>
          <w:tab w:val="left" w:pos="720"/>
          <w:tab w:val="left" w:pos="1080"/>
        </w:tabs>
        <w:spacing w:before="80" w:after="80"/>
        <w:rPr>
          <w:szCs w:val="24"/>
        </w:rPr>
      </w:pPr>
      <w:r>
        <w:rPr>
          <w:b/>
          <w:szCs w:val="24"/>
        </w:rPr>
        <w:t>Python Developer</w:t>
      </w:r>
    </w:p>
    <w:p w14:paraId="33F80D05" w14:textId="6D704D7A" w:rsidR="004238C5" w:rsidRDefault="004238C5" w:rsidP="00DC3FA0">
      <w:pPr>
        <w:numPr>
          <w:ilvl w:val="0"/>
          <w:numId w:val="9"/>
        </w:numPr>
        <w:tabs>
          <w:tab w:val="left" w:pos="1440"/>
        </w:tabs>
        <w:jc w:val="both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 xml:space="preserve">Project created to scrape data from website and re-publish information for </w:t>
      </w:r>
      <w:r w:rsidR="0063088B">
        <w:rPr>
          <w:rFonts w:cs="Arial"/>
          <w:sz w:val="23"/>
          <w:szCs w:val="23"/>
        </w:rPr>
        <w:t>user preference.</w:t>
      </w:r>
    </w:p>
    <w:p w14:paraId="38863D8B" w14:textId="2107669B" w:rsidR="004238C5" w:rsidRDefault="004238C5" w:rsidP="00DC3FA0">
      <w:pPr>
        <w:numPr>
          <w:ilvl w:val="0"/>
          <w:numId w:val="9"/>
        </w:numPr>
        <w:tabs>
          <w:tab w:val="left" w:pos="1440"/>
        </w:tabs>
        <w:jc w:val="both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Project created to edit PDF files by adding watermarks, editing text and generating new PDFs.</w:t>
      </w:r>
    </w:p>
    <w:p w14:paraId="68000159" w14:textId="315582C3" w:rsidR="00945B92" w:rsidRDefault="00945B92" w:rsidP="00DC3FA0">
      <w:pPr>
        <w:numPr>
          <w:ilvl w:val="0"/>
          <w:numId w:val="9"/>
        </w:numPr>
        <w:tabs>
          <w:tab w:val="left" w:pos="1440"/>
        </w:tabs>
        <w:jc w:val="both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Project created to read English Scrabble list (</w:t>
      </w:r>
      <w:proofErr w:type="spellStart"/>
      <w:r>
        <w:rPr>
          <w:rFonts w:cs="Arial"/>
          <w:sz w:val="23"/>
          <w:szCs w:val="23"/>
        </w:rPr>
        <w:t>sowpods</w:t>
      </w:r>
      <w:proofErr w:type="spellEnd"/>
      <w:r>
        <w:rPr>
          <w:rFonts w:cs="Arial"/>
          <w:sz w:val="23"/>
          <w:szCs w:val="23"/>
        </w:rPr>
        <w:t>), randomly generate 7 letter racks, loop through list and return all possible words</w:t>
      </w:r>
      <w:r w:rsidR="004238C5">
        <w:rPr>
          <w:rFonts w:cs="Arial"/>
          <w:sz w:val="23"/>
          <w:szCs w:val="23"/>
        </w:rPr>
        <w:t xml:space="preserve"> in list</w:t>
      </w:r>
      <w:r>
        <w:rPr>
          <w:rFonts w:cs="Arial"/>
          <w:sz w:val="23"/>
          <w:szCs w:val="23"/>
        </w:rPr>
        <w:t xml:space="preserve"> utilizing rack </w:t>
      </w:r>
      <w:r w:rsidR="004238C5">
        <w:rPr>
          <w:rFonts w:cs="Arial"/>
          <w:sz w:val="23"/>
          <w:szCs w:val="23"/>
        </w:rPr>
        <w:t>letters.</w:t>
      </w:r>
    </w:p>
    <w:p w14:paraId="2D4518A4" w14:textId="65A5AFB2" w:rsidR="00945B92" w:rsidRDefault="00945B92" w:rsidP="00DC3FA0">
      <w:pPr>
        <w:numPr>
          <w:ilvl w:val="0"/>
          <w:numId w:val="9"/>
        </w:numPr>
        <w:tabs>
          <w:tab w:val="left" w:pos="1440"/>
        </w:tabs>
        <w:jc w:val="both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 xml:space="preserve">Project created to access API to run </w:t>
      </w:r>
      <w:proofErr w:type="spellStart"/>
      <w:r>
        <w:rPr>
          <w:rFonts w:cs="Arial"/>
          <w:sz w:val="23"/>
          <w:szCs w:val="23"/>
        </w:rPr>
        <w:t>hashable</w:t>
      </w:r>
      <w:proofErr w:type="spellEnd"/>
      <w:r>
        <w:rPr>
          <w:rFonts w:cs="Arial"/>
          <w:sz w:val="23"/>
          <w:szCs w:val="23"/>
        </w:rPr>
        <w:t xml:space="preserve"> passwords to check if passwords have ever been hacked.</w:t>
      </w:r>
    </w:p>
    <w:p w14:paraId="1E51EF67" w14:textId="64409924" w:rsidR="00DC3FA0" w:rsidRPr="00FB7BE1" w:rsidRDefault="00945B92" w:rsidP="00DC3FA0">
      <w:pPr>
        <w:numPr>
          <w:ilvl w:val="0"/>
          <w:numId w:val="9"/>
        </w:numPr>
        <w:tabs>
          <w:tab w:val="left" w:pos="1440"/>
        </w:tabs>
        <w:jc w:val="both"/>
        <w:rPr>
          <w:rFonts w:cs="Arial"/>
          <w:sz w:val="23"/>
          <w:szCs w:val="23"/>
        </w:rPr>
      </w:pPr>
      <w:r>
        <w:rPr>
          <w:sz w:val="23"/>
          <w:szCs w:val="23"/>
        </w:rPr>
        <w:t xml:space="preserve">Project created to extract data from csv files to read and present utilizing Pandas, Kaggle, </w:t>
      </w:r>
      <w:r w:rsidR="0063088B">
        <w:rPr>
          <w:sz w:val="23"/>
          <w:szCs w:val="23"/>
        </w:rPr>
        <w:t xml:space="preserve">Bokeh, </w:t>
      </w:r>
      <w:proofErr w:type="spellStart"/>
      <w:r w:rsidR="0063088B">
        <w:rPr>
          <w:sz w:val="23"/>
          <w:szCs w:val="23"/>
        </w:rPr>
        <w:t>MatplotLib</w:t>
      </w:r>
      <w:proofErr w:type="spellEnd"/>
      <w:r w:rsidR="0063088B">
        <w:rPr>
          <w:sz w:val="23"/>
          <w:szCs w:val="23"/>
        </w:rPr>
        <w:t xml:space="preserve">, </w:t>
      </w:r>
      <w:r>
        <w:rPr>
          <w:sz w:val="23"/>
          <w:szCs w:val="23"/>
        </w:rPr>
        <w:t>Machine Learning function and Data Science</w:t>
      </w:r>
    </w:p>
    <w:p w14:paraId="3CEA0983" w14:textId="77777777" w:rsidR="00DC0DBB" w:rsidRDefault="00DC0DBB">
      <w:pPr>
        <w:pStyle w:val="Title"/>
        <w:rPr>
          <w:b w:val="0"/>
          <w:sz w:val="26"/>
        </w:rPr>
      </w:pPr>
    </w:p>
    <w:p w14:paraId="189B6403" w14:textId="77777777" w:rsidR="00DC3FA0" w:rsidRDefault="00E778B4" w:rsidP="00A74D5D">
      <w:pPr>
        <w:rPr>
          <w:sz w:val="23"/>
        </w:rPr>
      </w:pPr>
      <w:r>
        <w:rPr>
          <w:sz w:val="23"/>
        </w:rPr>
        <w:t xml:space="preserve"> </w:t>
      </w:r>
    </w:p>
    <w:p w14:paraId="797BC273" w14:textId="1E38DF03" w:rsidR="00A74D5D" w:rsidRDefault="00DC3FA0" w:rsidP="00A74D5D">
      <w:pPr>
        <w:rPr>
          <w:sz w:val="23"/>
        </w:rPr>
      </w:pPr>
      <w:r>
        <w:rPr>
          <w:sz w:val="23"/>
        </w:rPr>
        <w:t xml:space="preserve">Denver Metro Area, </w:t>
      </w:r>
      <w:r w:rsidR="00A74D5D">
        <w:rPr>
          <w:sz w:val="23"/>
        </w:rPr>
        <w:t xml:space="preserve">Colorado   </w:t>
      </w:r>
      <w:r w:rsidR="0081151B">
        <w:rPr>
          <w:sz w:val="23"/>
        </w:rPr>
        <w:t xml:space="preserve">                                 </w:t>
      </w:r>
      <w:r w:rsidR="00A74D5D">
        <w:rPr>
          <w:sz w:val="23"/>
        </w:rPr>
        <w:t xml:space="preserve"> </w:t>
      </w:r>
    </w:p>
    <w:p w14:paraId="6E8F045D" w14:textId="552CA228" w:rsidR="00A74D5D" w:rsidRPr="00C576D6" w:rsidRDefault="00DC3FA0" w:rsidP="00A74D5D">
      <w:pPr>
        <w:tabs>
          <w:tab w:val="left" w:pos="360"/>
          <w:tab w:val="left" w:pos="720"/>
          <w:tab w:val="left" w:pos="1080"/>
        </w:tabs>
        <w:spacing w:before="80" w:after="80"/>
        <w:rPr>
          <w:szCs w:val="24"/>
        </w:rPr>
      </w:pPr>
      <w:r>
        <w:rPr>
          <w:b/>
          <w:szCs w:val="24"/>
        </w:rPr>
        <w:t xml:space="preserve">Area </w:t>
      </w:r>
      <w:r w:rsidR="004B1D1B">
        <w:rPr>
          <w:b/>
          <w:szCs w:val="24"/>
        </w:rPr>
        <w:t>General</w:t>
      </w:r>
      <w:r w:rsidR="00AC45B2">
        <w:rPr>
          <w:b/>
          <w:szCs w:val="24"/>
        </w:rPr>
        <w:t xml:space="preserve"> Manager – </w:t>
      </w:r>
      <w:r>
        <w:rPr>
          <w:b/>
          <w:szCs w:val="24"/>
        </w:rPr>
        <w:t xml:space="preserve">Managed Accounts: </w:t>
      </w:r>
      <w:r w:rsidR="000E292A">
        <w:rPr>
          <w:b/>
          <w:szCs w:val="24"/>
        </w:rPr>
        <w:t xml:space="preserve">Comcast, </w:t>
      </w:r>
      <w:proofErr w:type="spellStart"/>
      <w:r w:rsidR="004B1D1B">
        <w:rPr>
          <w:b/>
          <w:szCs w:val="24"/>
        </w:rPr>
        <w:t>Centurylink</w:t>
      </w:r>
      <w:proofErr w:type="spellEnd"/>
      <w:r w:rsidR="0076026E">
        <w:rPr>
          <w:b/>
          <w:szCs w:val="24"/>
        </w:rPr>
        <w:t xml:space="preserve">, Jacobs, Liberty Media, Starz, </w:t>
      </w:r>
      <w:proofErr w:type="spellStart"/>
      <w:r w:rsidR="0076026E">
        <w:rPr>
          <w:b/>
          <w:szCs w:val="24"/>
        </w:rPr>
        <w:t>Nordstro</w:t>
      </w:r>
      <w:proofErr w:type="spellEnd"/>
      <w:r>
        <w:rPr>
          <w:b/>
          <w:szCs w:val="24"/>
        </w:rPr>
        <w:t>, Hewlett Packard, TIAA-</w:t>
      </w:r>
      <w:proofErr w:type="spellStart"/>
      <w:r>
        <w:rPr>
          <w:b/>
          <w:szCs w:val="24"/>
        </w:rPr>
        <w:t>Creff</w:t>
      </w:r>
      <w:proofErr w:type="spellEnd"/>
      <w:r>
        <w:rPr>
          <w:b/>
          <w:szCs w:val="24"/>
        </w:rPr>
        <w:t xml:space="preserve">, Starz Corporate HQ, United Airlines, Ralph </w:t>
      </w:r>
      <w:proofErr w:type="spellStart"/>
      <w:r>
        <w:rPr>
          <w:b/>
          <w:szCs w:val="24"/>
        </w:rPr>
        <w:t>Carr</w:t>
      </w:r>
      <w:proofErr w:type="spellEnd"/>
      <w:r>
        <w:rPr>
          <w:b/>
          <w:szCs w:val="24"/>
        </w:rPr>
        <w:t xml:space="preserve"> Judicial Building</w:t>
      </w:r>
    </w:p>
    <w:p w14:paraId="7FA74317" w14:textId="20F93D3C" w:rsidR="009C709B" w:rsidRDefault="007F3EC0" w:rsidP="00A74D5D">
      <w:pPr>
        <w:numPr>
          <w:ilvl w:val="0"/>
          <w:numId w:val="9"/>
        </w:numPr>
        <w:rPr>
          <w:sz w:val="23"/>
          <w:szCs w:val="23"/>
        </w:rPr>
      </w:pPr>
      <w:r w:rsidRPr="009C709B">
        <w:rPr>
          <w:sz w:val="23"/>
          <w:szCs w:val="23"/>
        </w:rPr>
        <w:t xml:space="preserve">Delivered superior customer service through </w:t>
      </w:r>
      <w:r w:rsidR="00DC3FA0">
        <w:rPr>
          <w:sz w:val="23"/>
          <w:szCs w:val="23"/>
        </w:rPr>
        <w:t xml:space="preserve">teamwork, </w:t>
      </w:r>
    </w:p>
    <w:p w14:paraId="066AD7CE" w14:textId="78617907" w:rsidR="0076026E" w:rsidRDefault="00842AAF" w:rsidP="00A74D5D">
      <w:pPr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Managed all aspects of </w:t>
      </w:r>
      <w:r w:rsidR="007F3EC0">
        <w:rPr>
          <w:sz w:val="23"/>
          <w:szCs w:val="23"/>
        </w:rPr>
        <w:t xml:space="preserve">new account start up: </w:t>
      </w:r>
      <w:r>
        <w:rPr>
          <w:sz w:val="23"/>
          <w:szCs w:val="23"/>
        </w:rPr>
        <w:t>planning and facil</w:t>
      </w:r>
      <w:r w:rsidR="009C2FCC">
        <w:rPr>
          <w:sz w:val="23"/>
          <w:szCs w:val="23"/>
        </w:rPr>
        <w:t>ities</w:t>
      </w:r>
      <w:r>
        <w:rPr>
          <w:sz w:val="23"/>
          <w:szCs w:val="23"/>
        </w:rPr>
        <w:t xml:space="preserve"> design, </w:t>
      </w:r>
      <w:r w:rsidR="009C709B">
        <w:rPr>
          <w:sz w:val="23"/>
          <w:szCs w:val="23"/>
        </w:rPr>
        <w:t>purchase</w:t>
      </w:r>
      <w:r>
        <w:rPr>
          <w:sz w:val="23"/>
          <w:szCs w:val="23"/>
        </w:rPr>
        <w:t xml:space="preserve"> equipment and inventory</w:t>
      </w:r>
      <w:r w:rsidR="009C709B">
        <w:rPr>
          <w:sz w:val="23"/>
          <w:szCs w:val="23"/>
        </w:rPr>
        <w:t xml:space="preserve">, facilitate and </w:t>
      </w:r>
      <w:r w:rsidR="00DA5D2C">
        <w:rPr>
          <w:sz w:val="23"/>
          <w:szCs w:val="23"/>
        </w:rPr>
        <w:t xml:space="preserve">execution of </w:t>
      </w:r>
      <w:r>
        <w:rPr>
          <w:sz w:val="23"/>
          <w:szCs w:val="23"/>
        </w:rPr>
        <w:t>services</w:t>
      </w:r>
    </w:p>
    <w:p w14:paraId="788F5B95" w14:textId="23979CCC" w:rsidR="00E46AEF" w:rsidRPr="00FB7BE1" w:rsidRDefault="007F3EC0" w:rsidP="00FB7BE1">
      <w:pPr>
        <w:numPr>
          <w:ilvl w:val="0"/>
          <w:numId w:val="9"/>
        </w:numPr>
        <w:tabs>
          <w:tab w:val="left" w:pos="1440"/>
        </w:tabs>
        <w:jc w:val="both"/>
        <w:rPr>
          <w:rFonts w:cs="Arial"/>
          <w:sz w:val="23"/>
          <w:szCs w:val="23"/>
        </w:rPr>
      </w:pPr>
      <w:r w:rsidRPr="00FB7BE1">
        <w:rPr>
          <w:rFonts w:cs="Arial"/>
          <w:sz w:val="23"/>
          <w:szCs w:val="23"/>
        </w:rPr>
        <w:t>Lead team</w:t>
      </w:r>
      <w:r w:rsidR="00DC3FA0">
        <w:rPr>
          <w:rFonts w:cs="Arial"/>
          <w:sz w:val="23"/>
          <w:szCs w:val="23"/>
        </w:rPr>
        <w:t>s</w:t>
      </w:r>
      <w:r w:rsidRPr="00FB7BE1">
        <w:rPr>
          <w:rFonts w:cs="Arial"/>
          <w:sz w:val="23"/>
          <w:szCs w:val="23"/>
        </w:rPr>
        <w:t xml:space="preserve"> of</w:t>
      </w:r>
      <w:r w:rsidR="00756DC9" w:rsidRPr="00FB7BE1">
        <w:rPr>
          <w:rFonts w:cs="Arial"/>
          <w:sz w:val="23"/>
          <w:szCs w:val="23"/>
        </w:rPr>
        <w:t xml:space="preserve"> up</w:t>
      </w:r>
      <w:r w:rsidR="00DC3FA0">
        <w:rPr>
          <w:rFonts w:cs="Arial"/>
          <w:sz w:val="23"/>
          <w:szCs w:val="23"/>
        </w:rPr>
        <w:t xml:space="preserve"> to</w:t>
      </w:r>
      <w:r w:rsidR="00756DC9" w:rsidRPr="00FB7BE1">
        <w:rPr>
          <w:rFonts w:cs="Arial"/>
          <w:sz w:val="23"/>
          <w:szCs w:val="23"/>
        </w:rPr>
        <w:t xml:space="preserve"> </w:t>
      </w:r>
      <w:r w:rsidR="009C709B" w:rsidRPr="00FB7BE1">
        <w:rPr>
          <w:rFonts w:cs="Arial"/>
          <w:sz w:val="23"/>
          <w:szCs w:val="23"/>
        </w:rPr>
        <w:t xml:space="preserve">60 </w:t>
      </w:r>
      <w:r w:rsidR="00DC3FA0">
        <w:rPr>
          <w:rFonts w:cs="Arial"/>
          <w:sz w:val="23"/>
          <w:szCs w:val="23"/>
        </w:rPr>
        <w:t>employees</w:t>
      </w:r>
      <w:r w:rsidR="009C709B" w:rsidRPr="00FB7BE1">
        <w:rPr>
          <w:rFonts w:cs="Arial"/>
          <w:sz w:val="23"/>
          <w:szCs w:val="23"/>
        </w:rPr>
        <w:t xml:space="preserve">; 6 </w:t>
      </w:r>
      <w:r w:rsidR="00DC3FA0">
        <w:rPr>
          <w:rFonts w:cs="Arial"/>
          <w:sz w:val="23"/>
          <w:szCs w:val="23"/>
        </w:rPr>
        <w:t>managers</w:t>
      </w:r>
      <w:r w:rsidR="009C709B" w:rsidRPr="00FB7BE1">
        <w:rPr>
          <w:rFonts w:cs="Arial"/>
          <w:sz w:val="23"/>
          <w:szCs w:val="23"/>
        </w:rPr>
        <w:t xml:space="preserve">.  </w:t>
      </w:r>
      <w:r w:rsidRPr="00FB7BE1">
        <w:rPr>
          <w:rFonts w:cs="Arial"/>
          <w:sz w:val="23"/>
          <w:szCs w:val="23"/>
        </w:rPr>
        <w:t xml:space="preserve"> </w:t>
      </w:r>
      <w:r w:rsidR="00DC3FA0">
        <w:rPr>
          <w:szCs w:val="24"/>
        </w:rPr>
        <w:t>A</w:t>
      </w:r>
      <w:r w:rsidRPr="007D1231">
        <w:rPr>
          <w:szCs w:val="24"/>
        </w:rPr>
        <w:t xml:space="preserve">ssigned staff including hiring, performance </w:t>
      </w:r>
      <w:r w:rsidR="00FB7BE1">
        <w:rPr>
          <w:szCs w:val="24"/>
        </w:rPr>
        <w:t>management and issue resolution</w:t>
      </w:r>
    </w:p>
    <w:p w14:paraId="2EB94D87" w14:textId="77777777" w:rsidR="00FB7BE1" w:rsidRDefault="00FB7BE1" w:rsidP="00FB7BE1">
      <w:pPr>
        <w:tabs>
          <w:tab w:val="left" w:pos="1440"/>
          <w:tab w:val="left" w:pos="10350"/>
        </w:tabs>
        <w:ind w:left="648"/>
        <w:jc w:val="both"/>
        <w:rPr>
          <w:rFonts w:cs="Arial"/>
          <w:sz w:val="23"/>
          <w:szCs w:val="23"/>
        </w:rPr>
      </w:pPr>
    </w:p>
    <w:p w14:paraId="15E00B30" w14:textId="77777777" w:rsidR="00513D5D" w:rsidRPr="00FB7BE1" w:rsidRDefault="00513D5D" w:rsidP="00FB7BE1">
      <w:pPr>
        <w:tabs>
          <w:tab w:val="left" w:pos="1440"/>
          <w:tab w:val="left" w:pos="10350"/>
        </w:tabs>
        <w:ind w:left="648"/>
        <w:jc w:val="both"/>
        <w:rPr>
          <w:rFonts w:cs="Arial"/>
          <w:sz w:val="23"/>
          <w:szCs w:val="23"/>
        </w:rPr>
      </w:pPr>
    </w:p>
    <w:p w14:paraId="4F19ED6E" w14:textId="77777777" w:rsidR="007C7885" w:rsidRDefault="007C7885" w:rsidP="007C7885">
      <w:pPr>
        <w:pStyle w:val="Title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CERTIFICATIONS </w:t>
      </w:r>
    </w:p>
    <w:p w14:paraId="30B66942" w14:textId="77777777" w:rsidR="00D34604" w:rsidRDefault="00D34604" w:rsidP="00DE622E">
      <w:pPr>
        <w:jc w:val="both"/>
        <w:rPr>
          <w:szCs w:val="24"/>
        </w:rPr>
      </w:pPr>
    </w:p>
    <w:p w14:paraId="0DA6CDCC" w14:textId="68C8946E" w:rsidR="00F620DB" w:rsidRDefault="00F620DB" w:rsidP="00E85B43">
      <w:pPr>
        <w:jc w:val="center"/>
        <w:rPr>
          <w:szCs w:val="24"/>
        </w:rPr>
      </w:pPr>
      <w:r>
        <w:rPr>
          <w:szCs w:val="24"/>
        </w:rPr>
        <w:t>2020 Certificate of Completion: Complete Python Developer in 2020: Zero to Mastery</w:t>
      </w:r>
    </w:p>
    <w:p w14:paraId="60F0C9B7" w14:textId="756A64B8" w:rsidR="00D34604" w:rsidRDefault="007D1231" w:rsidP="00E85B43">
      <w:pPr>
        <w:jc w:val="center"/>
        <w:rPr>
          <w:rFonts w:cs="Arial"/>
        </w:rPr>
      </w:pPr>
      <w:r>
        <w:rPr>
          <w:szCs w:val="24"/>
        </w:rPr>
        <w:t>2013</w:t>
      </w:r>
      <w:r w:rsidR="00E85B43">
        <w:rPr>
          <w:szCs w:val="24"/>
        </w:rPr>
        <w:t>,</w:t>
      </w:r>
      <w:r>
        <w:rPr>
          <w:szCs w:val="24"/>
        </w:rPr>
        <w:tab/>
      </w:r>
      <w:r>
        <w:rPr>
          <w:rFonts w:cs="Arial"/>
        </w:rPr>
        <w:t>Facilities Management Professional</w:t>
      </w:r>
      <w:r w:rsidR="00E85B43">
        <w:rPr>
          <w:rFonts w:cs="Arial"/>
        </w:rPr>
        <w:t>,</w:t>
      </w:r>
      <w:r>
        <w:rPr>
          <w:rFonts w:cs="Arial"/>
        </w:rPr>
        <w:tab/>
      </w:r>
      <w:r w:rsidR="00E85B43">
        <w:rPr>
          <w:rFonts w:cs="Arial"/>
        </w:rPr>
        <w:t xml:space="preserve"> </w:t>
      </w:r>
      <w:r>
        <w:rPr>
          <w:rFonts w:cs="Arial"/>
        </w:rPr>
        <w:t xml:space="preserve">IFMA, International Facilities </w:t>
      </w:r>
      <w:proofErr w:type="spellStart"/>
      <w:r>
        <w:rPr>
          <w:rFonts w:cs="Arial"/>
        </w:rPr>
        <w:t>Mgmt</w:t>
      </w:r>
      <w:proofErr w:type="spellEnd"/>
      <w:r>
        <w:rPr>
          <w:rFonts w:cs="Arial"/>
        </w:rPr>
        <w:t xml:space="preserve"> Assoc</w:t>
      </w:r>
    </w:p>
    <w:p w14:paraId="36A1F3B9" w14:textId="4EF36B69" w:rsidR="00553321" w:rsidRDefault="00553321" w:rsidP="00E85B43">
      <w:pPr>
        <w:jc w:val="center"/>
        <w:rPr>
          <w:rFonts w:cs="Arial"/>
        </w:rPr>
      </w:pPr>
      <w:r>
        <w:rPr>
          <w:rFonts w:cs="Arial"/>
        </w:rPr>
        <w:t>2019, OSHA 10-hour General Industry Safety and Health Certification</w:t>
      </w:r>
    </w:p>
    <w:p w14:paraId="107748ED" w14:textId="776F6146" w:rsidR="00842AAF" w:rsidRDefault="00842AAF" w:rsidP="00E85B43">
      <w:pPr>
        <w:jc w:val="center"/>
        <w:rPr>
          <w:rFonts w:cs="Arial"/>
        </w:rPr>
      </w:pPr>
      <w:r>
        <w:rPr>
          <w:rFonts w:cs="Arial"/>
        </w:rPr>
        <w:t>2</w:t>
      </w:r>
      <w:r w:rsidR="00E85B43">
        <w:rPr>
          <w:rFonts w:cs="Arial"/>
        </w:rPr>
        <w:t>01</w:t>
      </w:r>
      <w:r w:rsidR="0076026E">
        <w:rPr>
          <w:rFonts w:cs="Arial"/>
        </w:rPr>
        <w:t>9</w:t>
      </w:r>
      <w:r w:rsidR="00E85B43">
        <w:rPr>
          <w:rFonts w:cs="Arial"/>
        </w:rPr>
        <w:t>,</w:t>
      </w:r>
      <w:r w:rsidR="00E85B43">
        <w:rPr>
          <w:rFonts w:cs="Arial"/>
        </w:rPr>
        <w:tab/>
        <w:t>Food Safety Certification, National Sanitation Foundation</w:t>
      </w:r>
    </w:p>
    <w:p w14:paraId="4B355E99" w14:textId="77777777" w:rsidR="00A5543A" w:rsidRPr="00213945" w:rsidRDefault="00A5543A">
      <w:pPr>
        <w:spacing w:before="40"/>
        <w:ind w:firstLine="360"/>
        <w:jc w:val="center"/>
        <w:rPr>
          <w:i/>
          <w:sz w:val="23"/>
        </w:rPr>
      </w:pPr>
    </w:p>
    <w:sectPr w:rsidR="00A5543A" w:rsidRPr="00213945" w:rsidSect="00FB7BE1">
      <w:headerReference w:type="even" r:id="rId8"/>
      <w:headerReference w:type="default" r:id="rId9"/>
      <w:footerReference w:type="even" r:id="rId10"/>
      <w:pgSz w:w="12240" w:h="15840" w:code="1"/>
      <w:pgMar w:top="720" w:right="720" w:bottom="720" w:left="900" w:header="1008" w:footer="1008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219CC" w14:textId="77777777" w:rsidR="00FF4569" w:rsidRDefault="00FF4569">
      <w:r>
        <w:separator/>
      </w:r>
    </w:p>
  </w:endnote>
  <w:endnote w:type="continuationSeparator" w:id="0">
    <w:p w14:paraId="28368D2B" w14:textId="77777777" w:rsidR="00FF4569" w:rsidRDefault="00FF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618DE" w14:textId="77777777" w:rsidR="009216F5" w:rsidRDefault="009216F5" w:rsidP="009216F5">
    <w:pPr>
      <w:pStyle w:val="Heading9"/>
      <w:tabs>
        <w:tab w:val="left" w:pos="415"/>
        <w:tab w:val="right" w:pos="9360"/>
      </w:tabs>
      <w:jc w:val="left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16A0A" w14:textId="77777777" w:rsidR="00FF4569" w:rsidRDefault="00FF4569">
      <w:r>
        <w:separator/>
      </w:r>
    </w:p>
  </w:footnote>
  <w:footnote w:type="continuationSeparator" w:id="0">
    <w:p w14:paraId="2EC8CC16" w14:textId="77777777" w:rsidR="00FF4569" w:rsidRDefault="00FF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E1C26" w14:textId="77777777" w:rsidR="000E1531" w:rsidRDefault="00E85B43">
    <w:pPr>
      <w:tabs>
        <w:tab w:val="left" w:pos="360"/>
        <w:tab w:val="left" w:pos="720"/>
      </w:tabs>
      <w:jc w:val="center"/>
      <w:rPr>
        <w:b/>
        <w:sz w:val="22"/>
      </w:rPr>
    </w:pPr>
    <w:r>
      <w:rPr>
        <w:b/>
        <w:sz w:val="22"/>
      </w:rPr>
      <w:t>Cal Nunnelee</w:t>
    </w:r>
    <w:r w:rsidR="00E46AEF">
      <w:rPr>
        <w:b/>
        <w:sz w:val="22"/>
      </w:rPr>
      <w:t xml:space="preserve">   </w:t>
    </w:r>
    <w:r w:rsidR="00E46AEF">
      <w:rPr>
        <w:b/>
        <w:sz w:val="22"/>
      </w:rPr>
      <w:sym w:font="Symbol" w:char="F0B7"/>
    </w:r>
    <w:r w:rsidR="00E46AEF">
      <w:rPr>
        <w:b/>
        <w:sz w:val="22"/>
      </w:rPr>
      <w:t xml:space="preserve">   Page </w:t>
    </w:r>
    <w:r w:rsidR="004234E0">
      <w:rPr>
        <w:b/>
        <w:sz w:val="22"/>
      </w:rPr>
      <w:fldChar w:fldCharType="begin"/>
    </w:r>
    <w:r w:rsidR="00E46AEF">
      <w:rPr>
        <w:b/>
        <w:sz w:val="22"/>
      </w:rPr>
      <w:instrText xml:space="preserve"> PAGE </w:instrText>
    </w:r>
    <w:r w:rsidR="004234E0">
      <w:rPr>
        <w:b/>
        <w:sz w:val="22"/>
      </w:rPr>
      <w:fldChar w:fldCharType="separate"/>
    </w:r>
    <w:r w:rsidR="004504B4">
      <w:rPr>
        <w:b/>
        <w:noProof/>
        <w:sz w:val="22"/>
      </w:rPr>
      <w:t>2</w:t>
    </w:r>
    <w:r w:rsidR="004234E0">
      <w:rPr>
        <w:b/>
        <w:sz w:val="22"/>
      </w:rPr>
      <w:fldChar w:fldCharType="end"/>
    </w:r>
  </w:p>
  <w:p w14:paraId="3D8AC043" w14:textId="77777777" w:rsidR="00E46AEF" w:rsidRDefault="00FF4569">
    <w:pPr>
      <w:tabs>
        <w:tab w:val="left" w:pos="360"/>
        <w:tab w:val="left" w:pos="720"/>
      </w:tabs>
      <w:jc w:val="both"/>
      <w:rPr>
        <w:sz w:val="22"/>
      </w:rPr>
    </w:pPr>
    <w:r>
      <w:rPr>
        <w:sz w:val="28"/>
      </w:rPr>
      <w:pict w14:anchorId="7A46556E">
        <v:rect id="_x0000_i1025" style="width:468pt;height:1pt" o:hralign="center" o:hrstd="t" o:hrnoshade="t" o:hr="t" fillcolor="black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01FDA" w14:textId="77777777" w:rsidR="009216F5" w:rsidRDefault="004B1D1B" w:rsidP="009216F5">
    <w:pPr>
      <w:tabs>
        <w:tab w:val="left" w:pos="360"/>
        <w:tab w:val="left" w:pos="720"/>
      </w:tabs>
      <w:jc w:val="center"/>
      <w:rPr>
        <w:b/>
        <w:sz w:val="22"/>
      </w:rPr>
    </w:pPr>
    <w:r>
      <w:rPr>
        <w:b/>
        <w:sz w:val="22"/>
      </w:rPr>
      <w:t>Cal Nunnelee</w:t>
    </w:r>
    <w:r w:rsidR="009216F5">
      <w:rPr>
        <w:b/>
        <w:sz w:val="22"/>
      </w:rPr>
      <w:t xml:space="preserve">   </w:t>
    </w:r>
    <w:r w:rsidR="009216F5">
      <w:rPr>
        <w:b/>
        <w:sz w:val="22"/>
      </w:rPr>
      <w:sym w:font="Symbol" w:char="F0B7"/>
    </w:r>
    <w:r w:rsidR="009216F5">
      <w:rPr>
        <w:b/>
        <w:sz w:val="22"/>
      </w:rPr>
      <w:t xml:space="preserve">   Page </w:t>
    </w:r>
    <w:r w:rsidR="004234E0">
      <w:rPr>
        <w:b/>
        <w:sz w:val="22"/>
      </w:rPr>
      <w:fldChar w:fldCharType="begin"/>
    </w:r>
    <w:r w:rsidR="009216F5">
      <w:rPr>
        <w:b/>
        <w:sz w:val="22"/>
      </w:rPr>
      <w:instrText xml:space="preserve"> PAGE </w:instrText>
    </w:r>
    <w:r w:rsidR="004234E0">
      <w:rPr>
        <w:b/>
        <w:sz w:val="22"/>
      </w:rPr>
      <w:fldChar w:fldCharType="separate"/>
    </w:r>
    <w:r w:rsidR="00842AAF">
      <w:rPr>
        <w:b/>
        <w:noProof/>
        <w:sz w:val="22"/>
      </w:rPr>
      <w:t>3</w:t>
    </w:r>
    <w:r w:rsidR="004234E0">
      <w:rPr>
        <w:b/>
        <w:sz w:val="22"/>
      </w:rPr>
      <w:fldChar w:fldCharType="end"/>
    </w:r>
  </w:p>
  <w:p w14:paraId="7DA2C123" w14:textId="77777777" w:rsidR="009216F5" w:rsidRDefault="00FF4569" w:rsidP="009216F5">
    <w:pPr>
      <w:tabs>
        <w:tab w:val="left" w:pos="360"/>
        <w:tab w:val="left" w:pos="720"/>
      </w:tabs>
      <w:jc w:val="both"/>
      <w:rPr>
        <w:sz w:val="22"/>
      </w:rPr>
    </w:pPr>
    <w:r>
      <w:rPr>
        <w:sz w:val="28"/>
      </w:rPr>
      <w:pict w14:anchorId="77485E82">
        <v:rect id="_x0000_i1026" style="width:468pt;height:1pt" o:hralign="center" o:hrstd="t" o:hrnoshade="t" o:hr="t" fillcolor="black" stroked="f"/>
      </w:pict>
    </w:r>
  </w:p>
  <w:p w14:paraId="67D85ED6" w14:textId="77777777" w:rsidR="009216F5" w:rsidRDefault="009216F5" w:rsidP="009216F5">
    <w:pPr>
      <w:tabs>
        <w:tab w:val="left" w:pos="360"/>
        <w:tab w:val="left" w:pos="72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26C"/>
    <w:multiLevelType w:val="hybridMultilevel"/>
    <w:tmpl w:val="690ED5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0B71"/>
    <w:multiLevelType w:val="hybridMultilevel"/>
    <w:tmpl w:val="527E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BA0AB3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B04B3E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8DEB16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98E19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10245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2AAFA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E685B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BA2739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12B94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D835B6"/>
    <w:multiLevelType w:val="hybridMultilevel"/>
    <w:tmpl w:val="89D069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B545FA"/>
    <w:multiLevelType w:val="hybridMultilevel"/>
    <w:tmpl w:val="71B0D7BE"/>
    <w:lvl w:ilvl="0" w:tplc="90E06F8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 w:tplc="061844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E0E4357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3738BD5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4CAE1A8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7A0446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F48EB0D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8CCAC4B0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F96E94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D917FA1"/>
    <w:multiLevelType w:val="hybridMultilevel"/>
    <w:tmpl w:val="36188FE0"/>
    <w:lvl w:ilvl="0" w:tplc="B78C1D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B8E6C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5DC66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B84A5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106308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4A4CAF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1E1D1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D36E39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0183D7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842A3E"/>
    <w:multiLevelType w:val="hybridMultilevel"/>
    <w:tmpl w:val="846A495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F91A0A"/>
    <w:multiLevelType w:val="hybridMultilevel"/>
    <w:tmpl w:val="4558985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2274C"/>
    <w:multiLevelType w:val="hybridMultilevel"/>
    <w:tmpl w:val="94E466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1F6421C"/>
    <w:multiLevelType w:val="hybridMultilevel"/>
    <w:tmpl w:val="C73CBFF0"/>
    <w:lvl w:ilvl="0" w:tplc="E3887FD2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1D9677F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DF2216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F0ED0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4FE2E3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FACE69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1444E4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522FD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286CB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2612D5"/>
    <w:multiLevelType w:val="hybridMultilevel"/>
    <w:tmpl w:val="6AA818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CA873A9"/>
    <w:multiLevelType w:val="hybridMultilevel"/>
    <w:tmpl w:val="B2B6654E"/>
    <w:lvl w:ilvl="0" w:tplc="3ECECB14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39D4E7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20D3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2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447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3A41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23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B0A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C859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F4E52"/>
    <w:multiLevelType w:val="hybridMultilevel"/>
    <w:tmpl w:val="BCCEBDA2"/>
    <w:lvl w:ilvl="0" w:tplc="7D6298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D06BD"/>
    <w:multiLevelType w:val="hybridMultilevel"/>
    <w:tmpl w:val="470A9B26"/>
    <w:lvl w:ilvl="0" w:tplc="4D60BE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26E3A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E82209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EEC9D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64A7A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D88CCC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076587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888845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848466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9822F9"/>
    <w:multiLevelType w:val="hybridMultilevel"/>
    <w:tmpl w:val="AE0454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E3256D"/>
    <w:multiLevelType w:val="hybridMultilevel"/>
    <w:tmpl w:val="DFDC9690"/>
    <w:lvl w:ilvl="0" w:tplc="B718BF32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688E8A6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17E8946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AB2C581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74A8E74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F448F78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6CA2EA2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4BF4443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61FA409E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5C0669"/>
    <w:multiLevelType w:val="hybridMultilevel"/>
    <w:tmpl w:val="53CE84E6"/>
    <w:lvl w:ilvl="0" w:tplc="2A24F4FC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20F6CA9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128D5E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B776BC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36B4009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204ED96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234A10A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5364BE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18F60D3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9E05DE"/>
    <w:multiLevelType w:val="hybridMultilevel"/>
    <w:tmpl w:val="35C66B32"/>
    <w:lvl w:ilvl="0" w:tplc="B11025CA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cs="Wingdings" w:hint="default"/>
      </w:rPr>
    </w:lvl>
    <w:lvl w:ilvl="1" w:tplc="3724E132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B94E53D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D3D298F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697A06CE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5928C15E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C966CCF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3DF07AF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B70ADA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AE3259"/>
    <w:multiLevelType w:val="hybridMultilevel"/>
    <w:tmpl w:val="59348F0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6"/>
  </w:num>
  <w:num w:numId="5">
    <w:abstractNumId w:val="13"/>
  </w:num>
  <w:num w:numId="6">
    <w:abstractNumId w:val="19"/>
  </w:num>
  <w:num w:numId="7">
    <w:abstractNumId w:val="4"/>
  </w:num>
  <w:num w:numId="8">
    <w:abstractNumId w:val="11"/>
  </w:num>
  <w:num w:numId="9">
    <w:abstractNumId w:val="18"/>
  </w:num>
  <w:num w:numId="10">
    <w:abstractNumId w:val="5"/>
  </w:num>
  <w:num w:numId="11">
    <w:abstractNumId w:val="17"/>
  </w:num>
  <w:num w:numId="12">
    <w:abstractNumId w:val="8"/>
  </w:num>
  <w:num w:numId="13">
    <w:abstractNumId w:val="0"/>
  </w:num>
  <w:num w:numId="14">
    <w:abstractNumId w:val="20"/>
  </w:num>
  <w:num w:numId="15">
    <w:abstractNumId w:val="3"/>
  </w:num>
  <w:num w:numId="16">
    <w:abstractNumId w:val="14"/>
  </w:num>
  <w:num w:numId="17">
    <w:abstractNumId w:val="7"/>
  </w:num>
  <w:num w:numId="18">
    <w:abstractNumId w:val="12"/>
  </w:num>
  <w:num w:numId="19">
    <w:abstractNumId w:val="9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59"/>
    <w:rsid w:val="000179F4"/>
    <w:rsid w:val="000268FA"/>
    <w:rsid w:val="00046E31"/>
    <w:rsid w:val="00065A3C"/>
    <w:rsid w:val="0006793D"/>
    <w:rsid w:val="00075C19"/>
    <w:rsid w:val="00083780"/>
    <w:rsid w:val="00092946"/>
    <w:rsid w:val="000977D9"/>
    <w:rsid w:val="000A7E71"/>
    <w:rsid w:val="000B1817"/>
    <w:rsid w:val="000E1531"/>
    <w:rsid w:val="000E292A"/>
    <w:rsid w:val="000E6CEF"/>
    <w:rsid w:val="000F17CB"/>
    <w:rsid w:val="000F7FB7"/>
    <w:rsid w:val="00116269"/>
    <w:rsid w:val="001214FE"/>
    <w:rsid w:val="00131725"/>
    <w:rsid w:val="00135E09"/>
    <w:rsid w:val="0013712B"/>
    <w:rsid w:val="001515D2"/>
    <w:rsid w:val="001575BF"/>
    <w:rsid w:val="00161766"/>
    <w:rsid w:val="0017235E"/>
    <w:rsid w:val="001840B4"/>
    <w:rsid w:val="00193CAD"/>
    <w:rsid w:val="001965DC"/>
    <w:rsid w:val="00196B13"/>
    <w:rsid w:val="001B73EA"/>
    <w:rsid w:val="001C64B4"/>
    <w:rsid w:val="001C7362"/>
    <w:rsid w:val="001D12D5"/>
    <w:rsid w:val="001E00A6"/>
    <w:rsid w:val="001F1C68"/>
    <w:rsid w:val="001F4F3F"/>
    <w:rsid w:val="001F4FA8"/>
    <w:rsid w:val="001F6FFC"/>
    <w:rsid w:val="00204BF9"/>
    <w:rsid w:val="0020732A"/>
    <w:rsid w:val="00213945"/>
    <w:rsid w:val="00215AE3"/>
    <w:rsid w:val="00234FBA"/>
    <w:rsid w:val="00235C41"/>
    <w:rsid w:val="00246BCD"/>
    <w:rsid w:val="00251430"/>
    <w:rsid w:val="0029095A"/>
    <w:rsid w:val="002B6DD4"/>
    <w:rsid w:val="002C3392"/>
    <w:rsid w:val="002C7588"/>
    <w:rsid w:val="002D24F6"/>
    <w:rsid w:val="002D252A"/>
    <w:rsid w:val="002E6D45"/>
    <w:rsid w:val="002F1491"/>
    <w:rsid w:val="00305BB3"/>
    <w:rsid w:val="00320550"/>
    <w:rsid w:val="00347070"/>
    <w:rsid w:val="003507BE"/>
    <w:rsid w:val="003607AB"/>
    <w:rsid w:val="003654D3"/>
    <w:rsid w:val="00365C7C"/>
    <w:rsid w:val="003715BE"/>
    <w:rsid w:val="00374E99"/>
    <w:rsid w:val="0038677D"/>
    <w:rsid w:val="003A2044"/>
    <w:rsid w:val="003A4210"/>
    <w:rsid w:val="003B19F7"/>
    <w:rsid w:val="003B4F06"/>
    <w:rsid w:val="003C6FAD"/>
    <w:rsid w:val="003D7F59"/>
    <w:rsid w:val="00402C4F"/>
    <w:rsid w:val="00402D65"/>
    <w:rsid w:val="0040638A"/>
    <w:rsid w:val="00407441"/>
    <w:rsid w:val="004154CD"/>
    <w:rsid w:val="004234E0"/>
    <w:rsid w:val="004238C5"/>
    <w:rsid w:val="00435979"/>
    <w:rsid w:val="00440BE2"/>
    <w:rsid w:val="004449AB"/>
    <w:rsid w:val="004472EF"/>
    <w:rsid w:val="004504B4"/>
    <w:rsid w:val="00450903"/>
    <w:rsid w:val="00451EF5"/>
    <w:rsid w:val="00457328"/>
    <w:rsid w:val="00474C1D"/>
    <w:rsid w:val="004837D2"/>
    <w:rsid w:val="004914A8"/>
    <w:rsid w:val="004B1D1B"/>
    <w:rsid w:val="004C0F16"/>
    <w:rsid w:val="004F4AEB"/>
    <w:rsid w:val="00502FE3"/>
    <w:rsid w:val="00503A67"/>
    <w:rsid w:val="00513D5D"/>
    <w:rsid w:val="00515DA3"/>
    <w:rsid w:val="00550380"/>
    <w:rsid w:val="00552795"/>
    <w:rsid w:val="00553321"/>
    <w:rsid w:val="005562FE"/>
    <w:rsid w:val="00560134"/>
    <w:rsid w:val="0056282C"/>
    <w:rsid w:val="00565C08"/>
    <w:rsid w:val="00580601"/>
    <w:rsid w:val="00584CB9"/>
    <w:rsid w:val="00593A4B"/>
    <w:rsid w:val="005A25D3"/>
    <w:rsid w:val="005A505D"/>
    <w:rsid w:val="005B03D5"/>
    <w:rsid w:val="005B3D77"/>
    <w:rsid w:val="005D777E"/>
    <w:rsid w:val="00600AC2"/>
    <w:rsid w:val="006025B4"/>
    <w:rsid w:val="00602C1F"/>
    <w:rsid w:val="0061483D"/>
    <w:rsid w:val="006210D2"/>
    <w:rsid w:val="006306BF"/>
    <w:rsid w:val="0063088B"/>
    <w:rsid w:val="00644CAE"/>
    <w:rsid w:val="00654805"/>
    <w:rsid w:val="00656A53"/>
    <w:rsid w:val="006629FC"/>
    <w:rsid w:val="00667527"/>
    <w:rsid w:val="006715A2"/>
    <w:rsid w:val="006768EC"/>
    <w:rsid w:val="0067781C"/>
    <w:rsid w:val="006A52C4"/>
    <w:rsid w:val="006B1F27"/>
    <w:rsid w:val="006B219F"/>
    <w:rsid w:val="006C18FA"/>
    <w:rsid w:val="006D4967"/>
    <w:rsid w:val="006E3ED7"/>
    <w:rsid w:val="006F2972"/>
    <w:rsid w:val="006F4013"/>
    <w:rsid w:val="006F7F8B"/>
    <w:rsid w:val="0070469D"/>
    <w:rsid w:val="007223D4"/>
    <w:rsid w:val="00735898"/>
    <w:rsid w:val="00756DC9"/>
    <w:rsid w:val="007578EA"/>
    <w:rsid w:val="0076026E"/>
    <w:rsid w:val="00761C2C"/>
    <w:rsid w:val="00764D66"/>
    <w:rsid w:val="00783922"/>
    <w:rsid w:val="007B1C73"/>
    <w:rsid w:val="007B21FA"/>
    <w:rsid w:val="007B2650"/>
    <w:rsid w:val="007B672A"/>
    <w:rsid w:val="007C7885"/>
    <w:rsid w:val="007D01B2"/>
    <w:rsid w:val="007D1034"/>
    <w:rsid w:val="007D1231"/>
    <w:rsid w:val="007E5E69"/>
    <w:rsid w:val="007E73D6"/>
    <w:rsid w:val="007F3EC0"/>
    <w:rsid w:val="0081151B"/>
    <w:rsid w:val="00825FDD"/>
    <w:rsid w:val="00842AAF"/>
    <w:rsid w:val="008578C6"/>
    <w:rsid w:val="00892B0D"/>
    <w:rsid w:val="008B21CD"/>
    <w:rsid w:val="008D3180"/>
    <w:rsid w:val="008E0D1D"/>
    <w:rsid w:val="008F029F"/>
    <w:rsid w:val="008F67B1"/>
    <w:rsid w:val="0091446C"/>
    <w:rsid w:val="00915D38"/>
    <w:rsid w:val="009216F5"/>
    <w:rsid w:val="00923F4C"/>
    <w:rsid w:val="00935F2C"/>
    <w:rsid w:val="009443B1"/>
    <w:rsid w:val="00945B92"/>
    <w:rsid w:val="00947DC9"/>
    <w:rsid w:val="0096075F"/>
    <w:rsid w:val="00963C68"/>
    <w:rsid w:val="009815CA"/>
    <w:rsid w:val="00984E9A"/>
    <w:rsid w:val="00993DF9"/>
    <w:rsid w:val="00994A09"/>
    <w:rsid w:val="009A0144"/>
    <w:rsid w:val="009A0158"/>
    <w:rsid w:val="009B1330"/>
    <w:rsid w:val="009C2FCC"/>
    <w:rsid w:val="009C709B"/>
    <w:rsid w:val="009E3BA2"/>
    <w:rsid w:val="009E6173"/>
    <w:rsid w:val="009E72D7"/>
    <w:rsid w:val="009F43F5"/>
    <w:rsid w:val="00A01567"/>
    <w:rsid w:val="00A0166D"/>
    <w:rsid w:val="00A0396C"/>
    <w:rsid w:val="00A07F12"/>
    <w:rsid w:val="00A15096"/>
    <w:rsid w:val="00A21525"/>
    <w:rsid w:val="00A220D0"/>
    <w:rsid w:val="00A32338"/>
    <w:rsid w:val="00A3445C"/>
    <w:rsid w:val="00A35039"/>
    <w:rsid w:val="00A50D6F"/>
    <w:rsid w:val="00A5543A"/>
    <w:rsid w:val="00A661F4"/>
    <w:rsid w:val="00A74D5D"/>
    <w:rsid w:val="00A868E6"/>
    <w:rsid w:val="00A86B5E"/>
    <w:rsid w:val="00A925CB"/>
    <w:rsid w:val="00A94E80"/>
    <w:rsid w:val="00AC1A7B"/>
    <w:rsid w:val="00AC45B2"/>
    <w:rsid w:val="00AE5125"/>
    <w:rsid w:val="00AF0FFB"/>
    <w:rsid w:val="00AF3C32"/>
    <w:rsid w:val="00B0626F"/>
    <w:rsid w:val="00B112E6"/>
    <w:rsid w:val="00B12312"/>
    <w:rsid w:val="00B14054"/>
    <w:rsid w:val="00B1762A"/>
    <w:rsid w:val="00B2206D"/>
    <w:rsid w:val="00B27A1C"/>
    <w:rsid w:val="00B43DA4"/>
    <w:rsid w:val="00B56780"/>
    <w:rsid w:val="00B74AEB"/>
    <w:rsid w:val="00B80543"/>
    <w:rsid w:val="00B92839"/>
    <w:rsid w:val="00BB119C"/>
    <w:rsid w:val="00BC0310"/>
    <w:rsid w:val="00BC18D4"/>
    <w:rsid w:val="00BC44A1"/>
    <w:rsid w:val="00BE0EE9"/>
    <w:rsid w:val="00BE138D"/>
    <w:rsid w:val="00BE29F0"/>
    <w:rsid w:val="00BF200A"/>
    <w:rsid w:val="00C04F07"/>
    <w:rsid w:val="00C15237"/>
    <w:rsid w:val="00C2431F"/>
    <w:rsid w:val="00C34B64"/>
    <w:rsid w:val="00C44599"/>
    <w:rsid w:val="00C576D6"/>
    <w:rsid w:val="00C61A35"/>
    <w:rsid w:val="00C62A2F"/>
    <w:rsid w:val="00C8721C"/>
    <w:rsid w:val="00C87C1A"/>
    <w:rsid w:val="00C94901"/>
    <w:rsid w:val="00CA4C3F"/>
    <w:rsid w:val="00CB0F22"/>
    <w:rsid w:val="00CD2716"/>
    <w:rsid w:val="00CD75F4"/>
    <w:rsid w:val="00CF0E2A"/>
    <w:rsid w:val="00D076BE"/>
    <w:rsid w:val="00D34604"/>
    <w:rsid w:val="00D45F67"/>
    <w:rsid w:val="00D46330"/>
    <w:rsid w:val="00D521F2"/>
    <w:rsid w:val="00D868CB"/>
    <w:rsid w:val="00DA0650"/>
    <w:rsid w:val="00DA5D2C"/>
    <w:rsid w:val="00DA687D"/>
    <w:rsid w:val="00DC0DBB"/>
    <w:rsid w:val="00DC3FA0"/>
    <w:rsid w:val="00DE622E"/>
    <w:rsid w:val="00DF1AE3"/>
    <w:rsid w:val="00E02834"/>
    <w:rsid w:val="00E43EC6"/>
    <w:rsid w:val="00E46AEF"/>
    <w:rsid w:val="00E706DE"/>
    <w:rsid w:val="00E71DF5"/>
    <w:rsid w:val="00E778B4"/>
    <w:rsid w:val="00E85B43"/>
    <w:rsid w:val="00EB5F87"/>
    <w:rsid w:val="00EC3E5C"/>
    <w:rsid w:val="00ED3182"/>
    <w:rsid w:val="00F22D29"/>
    <w:rsid w:val="00F4293B"/>
    <w:rsid w:val="00F44BC6"/>
    <w:rsid w:val="00F5573A"/>
    <w:rsid w:val="00F60061"/>
    <w:rsid w:val="00F620DB"/>
    <w:rsid w:val="00F6215C"/>
    <w:rsid w:val="00F92059"/>
    <w:rsid w:val="00F924FF"/>
    <w:rsid w:val="00F950FB"/>
    <w:rsid w:val="00F95652"/>
    <w:rsid w:val="00FA6CD9"/>
    <w:rsid w:val="00FB7BE1"/>
    <w:rsid w:val="00FC5B43"/>
    <w:rsid w:val="00FD6E37"/>
    <w:rsid w:val="00FD72A0"/>
    <w:rsid w:val="00FD7530"/>
    <w:rsid w:val="00FE7BBF"/>
    <w:rsid w:val="00FF05D1"/>
    <w:rsid w:val="00FF1359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BA0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7E71"/>
    <w:rPr>
      <w:sz w:val="24"/>
    </w:rPr>
  </w:style>
  <w:style w:type="paragraph" w:styleId="Heading1">
    <w:name w:val="heading 1"/>
    <w:basedOn w:val="Normal"/>
    <w:next w:val="Normal"/>
    <w:qFormat/>
    <w:rsid w:val="000A7E71"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rsid w:val="000A7E71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A7E71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0A7E71"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rsid w:val="000A7E71"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0A7E71"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rsid w:val="000A7E71"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rsid w:val="000A7E71"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rsid w:val="000A7E71"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A7E71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sid w:val="000A7E71"/>
    <w:rPr>
      <w:sz w:val="23"/>
    </w:rPr>
  </w:style>
  <w:style w:type="paragraph" w:styleId="Title">
    <w:name w:val="Title"/>
    <w:basedOn w:val="Normal"/>
    <w:qFormat/>
    <w:rsid w:val="000A7E71"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link w:val="HeaderChar"/>
    <w:uiPriority w:val="99"/>
    <w:rsid w:val="000A7E71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0A7E71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rsid w:val="000A7E71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rsid w:val="000A7E7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0A7E71"/>
    <w:pPr>
      <w:tabs>
        <w:tab w:val="num" w:pos="720"/>
      </w:tabs>
      <w:spacing w:before="120"/>
      <w:jc w:val="center"/>
    </w:pPr>
    <w:rPr>
      <w:b/>
      <w:sz w:val="30"/>
    </w:rPr>
  </w:style>
  <w:style w:type="paragraph" w:styleId="BodyText2">
    <w:name w:val="Body Text 2"/>
    <w:basedOn w:val="Normal"/>
    <w:rsid w:val="000A7E71"/>
    <w:pPr>
      <w:tabs>
        <w:tab w:val="num" w:pos="720"/>
      </w:tabs>
      <w:spacing w:before="120" w:after="160"/>
      <w:jc w:val="both"/>
    </w:pPr>
    <w:rPr>
      <w:sz w:val="23"/>
    </w:rPr>
  </w:style>
  <w:style w:type="character" w:styleId="Hyperlink">
    <w:name w:val="Hyperlink"/>
    <w:basedOn w:val="DefaultParagraphFont"/>
    <w:rsid w:val="005562FE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60134"/>
    <w:rPr>
      <w:sz w:val="24"/>
    </w:rPr>
  </w:style>
  <w:style w:type="paragraph" w:styleId="BalloonText">
    <w:name w:val="Balloon Text"/>
    <w:basedOn w:val="Normal"/>
    <w:link w:val="BalloonTextChar"/>
    <w:rsid w:val="00560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01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F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1D1B"/>
  </w:style>
  <w:style w:type="paragraph" w:styleId="NormalWeb">
    <w:name w:val="Normal (Web)"/>
    <w:basedOn w:val="Normal"/>
    <w:uiPriority w:val="99"/>
    <w:unhideWhenUsed/>
    <w:rsid w:val="007D1231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Controller-financial%20manag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ACCD4-F8E2-4F0F-BFAD-E7B670C0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Controller-financial manager resume.dot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2003-06-12T22:51:00Z</cp:lastPrinted>
  <dcterms:created xsi:type="dcterms:W3CDTF">2020-04-24T19:55:00Z</dcterms:created>
  <dcterms:modified xsi:type="dcterms:W3CDTF">2020-07-21T13:49:00Z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TC011152941033</vt:lpwstr>
  </property>
</Properties>
</file>